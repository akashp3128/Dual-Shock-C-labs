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  SE 185 Lab 01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            Developed for 185-Rursch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T.Tran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K.Wang</w:t>
      </w:r>
      <w:proofErr w:type="spellEnd"/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   Name: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   Date: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Here is a block comment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These lines don't run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  Includes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    Implementation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 C comment, this line doesn't run in the program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"Patriots are winning the Super Bowl"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Modify this line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This prints a newline character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This is a return statement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5562A" w:rsidRDefault="00C5562A"/>
    <w:p w:rsidR="003B5ECC" w:rsidRDefault="003B5ECC"/>
    <w:p w:rsidR="003B5ECC" w:rsidRDefault="003B5ECC"/>
    <w:p w:rsidR="003B5ECC" w:rsidRDefault="003B5ECC"/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SE 185 Lab 01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            Developed for 185-Rursch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T.Tran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K.Wang</w:t>
      </w:r>
      <w:proofErr w:type="spellEnd"/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   Section: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Change the zero to a different number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"apatel1"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Change this to your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netID</w:t>
      </w:r>
      <w:proofErr w:type="spellEnd"/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/>
    <w:p w:rsidR="003B5ECC" w:rsidRDefault="003B5ECC"/>
    <w:p w:rsidR="003B5ECC" w:rsidRDefault="003B5ECC"/>
    <w:p w:rsidR="003B5ECC" w:rsidRDefault="003B5ECC"/>
    <w:p w:rsidR="003B5ECC" w:rsidRDefault="003B5ECC"/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      SE 185 Lab 01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            Developed for 185-Rursch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T.Tran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K.Wang</w:t>
      </w:r>
      <w:proofErr w:type="spellEnd"/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Name: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Section: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Date: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Includes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/*-----------------------------------------------------------------------------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Implementation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-----------------------------------------------------------------------------*/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DO NOT EDIT THIS FILE */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"Value before input: %d\n"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"Type a number: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"Type your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netID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"Your input was %d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"and your ISU email is %s@iastate.edu\n"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 w:rsidP="003B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B5ECC" w:rsidRDefault="003B5ECC"/>
    <w:p w:rsidR="003B5ECC" w:rsidRDefault="003B5ECC"/>
    <w:p w:rsidR="003B5ECC" w:rsidRDefault="003B5EC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79.75pt">
            <v:imagedata r:id="rId4" o:title="lab1_1"/>
          </v:shape>
        </w:pict>
      </w:r>
    </w:p>
    <w:p w:rsidR="003B5ECC" w:rsidRDefault="003B5ECC"/>
    <w:p w:rsidR="003B5ECC" w:rsidRDefault="003B5ECC"/>
    <w:p w:rsidR="003B5ECC" w:rsidRDefault="003B5ECC"/>
    <w:p w:rsidR="003B5ECC" w:rsidRDefault="003B5ECC"/>
    <w:p w:rsidR="003B5ECC" w:rsidRDefault="003B5ECC">
      <w:r>
        <w:lastRenderedPageBreak/>
        <w:pict>
          <v:shape id="_x0000_i1026" type="#_x0000_t75" style="width:436.5pt;height:276pt">
            <v:imagedata r:id="rId5" o:title="unix term"/>
          </v:shape>
        </w:pict>
      </w:r>
    </w:p>
    <w:p w:rsidR="003B5ECC" w:rsidRDefault="003B5ECC"/>
    <w:p w:rsidR="003B5ECC" w:rsidRDefault="003B5ECC"/>
    <w:p w:rsidR="003B5ECC" w:rsidRDefault="003B5ECC"/>
    <w:p w:rsidR="003B5ECC" w:rsidRDefault="003B5ECC"/>
    <w:p w:rsidR="003B5ECC" w:rsidRDefault="003B5ECC"/>
    <w:p w:rsidR="003B5ECC" w:rsidRDefault="003B5ECC"/>
    <w:p w:rsidR="003B5ECC" w:rsidRDefault="003B5ECC"/>
    <w:p w:rsidR="003B5ECC" w:rsidRDefault="003B5ECC">
      <w:r>
        <w:lastRenderedPageBreak/>
        <w:pict>
          <v:shape id="_x0000_i1027" type="#_x0000_t75" style="width:467.25pt;height:247.5pt">
            <v:imagedata r:id="rId6" o:title="txt file"/>
          </v:shape>
        </w:pict>
      </w:r>
    </w:p>
    <w:p w:rsidR="003B5ECC" w:rsidRDefault="003B5ECC"/>
    <w:p w:rsidR="003B5ECC" w:rsidRDefault="003B5ECC"/>
    <w:p w:rsidR="003B5ECC" w:rsidRDefault="003B5ECC"/>
    <w:p w:rsidR="003B5ECC" w:rsidRDefault="003B5ECC"/>
    <w:p w:rsidR="003B5ECC" w:rsidRDefault="003B5ECC"/>
    <w:p w:rsidR="00AD44C3" w:rsidRDefault="00AD44C3"/>
    <w:p w:rsidR="00AD44C3" w:rsidRDefault="00AD44C3"/>
    <w:p w:rsidR="00AD44C3" w:rsidRDefault="00AD44C3"/>
    <w:p w:rsidR="00AD44C3" w:rsidRDefault="00AD44C3"/>
    <w:p w:rsidR="00AD44C3" w:rsidRDefault="00AD44C3"/>
    <w:p w:rsidR="00AD44C3" w:rsidRDefault="00AD44C3"/>
    <w:p w:rsidR="00AD44C3" w:rsidRDefault="00AD44C3"/>
    <w:p w:rsidR="003B5ECC" w:rsidRDefault="003B5ECC">
      <w:r>
        <w:lastRenderedPageBreak/>
        <w:pict>
          <v:shape id="_x0000_i1028" type="#_x0000_t75" style="width:468pt;height:588.75pt">
            <v:imagedata r:id="rId7" o:title="new doc 2018-09-05 18.15.33_1"/>
          </v:shape>
        </w:pict>
      </w:r>
    </w:p>
    <w:p w:rsidR="00AD44C3" w:rsidRDefault="00AD44C3"/>
    <w:p w:rsidR="00AD44C3" w:rsidRDefault="00AD44C3"/>
    <w:p w:rsidR="00AD44C3" w:rsidRDefault="00AD44C3"/>
    <w:p w:rsidR="00AD44C3" w:rsidRDefault="00AD44C3">
      <w:r>
        <w:pict>
          <v:shape id="_x0000_i1029" type="#_x0000_t75" style="width:468pt;height:579pt">
            <v:imagedata r:id="rId8" o:title="new doc 2018-09-05 18.15.33_2"/>
          </v:shape>
        </w:pict>
      </w:r>
    </w:p>
    <w:p w:rsidR="00AD44C3" w:rsidRDefault="00AD44C3"/>
    <w:p w:rsidR="00AD44C3" w:rsidRDefault="00AD44C3"/>
    <w:p w:rsidR="00AD44C3" w:rsidRDefault="00AD44C3">
      <w:bookmarkStart w:id="0" w:name="_GoBack"/>
      <w:bookmarkEnd w:id="0"/>
    </w:p>
    <w:p w:rsidR="00AD44C3" w:rsidRDefault="00AD44C3">
      <w:r>
        <w:pict>
          <v:shape id="_x0000_i1030" type="#_x0000_t75" style="width:468pt;height:419.25pt">
            <v:imagedata r:id="rId9" o:title="new doc 2018-09-05 18.15.33_3"/>
          </v:shape>
        </w:pict>
      </w:r>
    </w:p>
    <w:sectPr w:rsidR="00AD44C3" w:rsidSect="00F15C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CC"/>
    <w:rsid w:val="003B5ECC"/>
    <w:rsid w:val="00AD44C3"/>
    <w:rsid w:val="00C5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2D7"/>
  <w15:chartTrackingRefBased/>
  <w15:docId w15:val="{C58F1AD0-1266-4D0B-850D-C5EAEDD9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98690017.dotm</Template>
  <TotalTime>14</TotalTime>
  <Pages>9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2019-01-24T22:49:00Z</dcterms:created>
  <dcterms:modified xsi:type="dcterms:W3CDTF">2019-01-24T23:03:00Z</dcterms:modified>
</cp:coreProperties>
</file>